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98F" w:rsidRPr="003232B0" w:rsidRDefault="00F8498F" w:rsidP="00F8498F">
      <w:pPr>
        <w:pStyle w:val="Heading1"/>
      </w:pPr>
      <w:r w:rsidRPr="003232B0">
        <w:t xml:space="preserve">Objetivos deste documento </w:t>
      </w:r>
    </w:p>
    <w:p w:rsidR="005814A1" w:rsidRDefault="005814A1" w:rsidP="00F8498F">
      <w:r w:rsidRPr="00B11B27">
        <w:t>Este documento for</w:t>
      </w:r>
      <w:r w:rsidR="0075231F">
        <w:t>nece uma visão geral do desempenho do projeto</w:t>
      </w:r>
      <w:r w:rsidRPr="00B11B27">
        <w:t>.</w:t>
      </w:r>
    </w:p>
    <w:p w:rsidR="00F8498F" w:rsidRDefault="00F8498F" w:rsidP="009E11BF"/>
    <w:p w:rsidR="009E11BF" w:rsidRDefault="009E11BF" w:rsidP="009E11BF">
      <w:pPr>
        <w:pStyle w:val="Heading1"/>
      </w:pPr>
      <w:r>
        <w:t xml:space="preserve">Identificação do </w:t>
      </w:r>
      <w:r w:rsidR="0075231F">
        <w:t>projeto</w:t>
      </w:r>
    </w:p>
    <w:p w:rsidR="009E11BF" w:rsidRDefault="009E11BF" w:rsidP="00094627">
      <w:pPr>
        <w:pStyle w:val="Comments"/>
      </w:pPr>
      <w:r>
        <w:t xml:space="preserve">[Identifique o </w:t>
      </w:r>
      <w:r w:rsidR="0075231F">
        <w:t xml:space="preserve">projeto </w:t>
      </w:r>
      <w:r>
        <w:t>com código, nome de forma clara e sem ambiguidade</w:t>
      </w:r>
      <w:r w:rsidR="0075231F">
        <w:t>, descrevendo de forma resumida as principais informações do projeto</w:t>
      </w:r>
      <w:r>
        <w:t>]</w:t>
      </w:r>
    </w:p>
    <w:p w:rsidR="009E11BF" w:rsidRDefault="009E11BF" w:rsidP="00F8498F"/>
    <w:p w:rsidR="007D5BC2" w:rsidRPr="00AA3C95" w:rsidRDefault="007D5BC2" w:rsidP="00F8498F"/>
    <w:p w:rsidR="009E11BF" w:rsidRPr="00717A3C" w:rsidRDefault="0075231F" w:rsidP="009E11BF">
      <w:pPr>
        <w:pStyle w:val="Heading1"/>
      </w:pPr>
      <w:bookmarkStart w:id="0" w:name="_Toc111611375"/>
      <w:r>
        <w:t>Desempenho do Projeto</w:t>
      </w:r>
      <w:bookmarkEnd w:id="0"/>
    </w:p>
    <w:p w:rsidR="009E11BF" w:rsidRDefault="009E11BF" w:rsidP="00094627">
      <w:pPr>
        <w:pStyle w:val="Comments"/>
      </w:pPr>
      <w:r>
        <w:t xml:space="preserve">[Descrever </w:t>
      </w:r>
      <w:r w:rsidR="0075231F">
        <w:t>o desempenho do projeto de forma geral</w:t>
      </w:r>
      <w:r w:rsidR="007D5BC2">
        <w:t>. ]</w:t>
      </w:r>
    </w:p>
    <w:p w:rsidR="009E11BF" w:rsidRDefault="009E11BF" w:rsidP="009E11BF"/>
    <w:p w:rsidR="0075231F" w:rsidRDefault="002F5558" w:rsidP="0075231F">
      <w:pPr>
        <w:pStyle w:val="Heading2"/>
      </w:pPr>
      <w:r>
        <w:t>Desempenho em relação à</w:t>
      </w:r>
      <w:r w:rsidR="0075231F">
        <w:t>s entregas previstas</w:t>
      </w:r>
    </w:p>
    <w:p w:rsidR="0075231F" w:rsidRDefault="0075231F" w:rsidP="00094627">
      <w:pPr>
        <w:pStyle w:val="Comments"/>
      </w:pPr>
      <w:r>
        <w:t xml:space="preserve">[Descrever o desempenho em relação as </w:t>
      </w:r>
      <w:r w:rsidR="002F5558">
        <w:t xml:space="preserve">principais </w:t>
      </w:r>
      <w:r>
        <w:t>entregas previstas no projeto. Vide a</w:t>
      </w:r>
      <w:r w:rsidR="00094627">
        <w:t xml:space="preserve"> </w:t>
      </w:r>
      <w:hyperlink r:id="rId7" w:tooltip="Declaração do escopo do projeto" w:history="1">
        <w:r w:rsidR="00094627" w:rsidRPr="00094627">
          <w:rPr>
            <w:rStyle w:val="Hyperlink"/>
          </w:rPr>
          <w:t>Declaração do escopo do projeto</w:t>
        </w:r>
      </w:hyperlink>
      <w:r w:rsidR="00094627">
        <w:t xml:space="preserve"> </w:t>
      </w:r>
      <w:r>
        <w:t xml:space="preserve">criada no </w:t>
      </w:r>
      <w:r w:rsidR="00094627">
        <w:t>planejamento. ]</w:t>
      </w:r>
    </w:p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964"/>
        <w:gridCol w:w="4678"/>
      </w:tblGrid>
      <w:tr w:rsidR="002F5558" w:rsidRPr="00A84EAF" w:rsidTr="002319F2">
        <w:tc>
          <w:tcPr>
            <w:tcW w:w="3964" w:type="dxa"/>
            <w:shd w:val="clear" w:color="auto" w:fill="DBE5F1" w:themeFill="accent1" w:themeFillTint="33"/>
            <w:vAlign w:val="center"/>
          </w:tcPr>
          <w:p w:rsidR="002F5558" w:rsidRPr="00A84EAF" w:rsidRDefault="002F5558" w:rsidP="002319F2">
            <w:pPr>
              <w:pStyle w:val="Header"/>
              <w:rPr>
                <w:b/>
                <w:sz w:val="18"/>
              </w:rPr>
            </w:pPr>
            <w:r>
              <w:rPr>
                <w:b/>
                <w:sz w:val="18"/>
              </w:rPr>
              <w:t>Entrega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2F5558" w:rsidRPr="00A84EAF" w:rsidRDefault="002F5558" w:rsidP="002F5558">
            <w:pPr>
              <w:ind w:right="-25"/>
              <w:rPr>
                <w:rFonts w:cs="Arial"/>
                <w:b/>
                <w:sz w:val="18"/>
                <w:szCs w:val="16"/>
              </w:rPr>
            </w:pPr>
            <w:r w:rsidRPr="002F5558">
              <w:rPr>
                <w:rFonts w:cs="Arial"/>
                <w:b/>
                <w:sz w:val="18"/>
                <w:szCs w:val="16"/>
              </w:rPr>
              <w:t>Critérios de aceitação verificados</w:t>
            </w:r>
          </w:p>
        </w:tc>
      </w:tr>
      <w:tr w:rsidR="002F5558" w:rsidRPr="00A84EAF" w:rsidTr="002319F2">
        <w:tc>
          <w:tcPr>
            <w:tcW w:w="3964" w:type="dxa"/>
            <w:vAlign w:val="center"/>
          </w:tcPr>
          <w:p w:rsidR="002F5558" w:rsidRPr="00A84EAF" w:rsidRDefault="002F5558" w:rsidP="002319F2">
            <w:pPr>
              <w:pStyle w:val="Tabela"/>
              <w:rPr>
                <w:sz w:val="18"/>
              </w:rPr>
            </w:pPr>
          </w:p>
        </w:tc>
        <w:tc>
          <w:tcPr>
            <w:tcW w:w="4678" w:type="dxa"/>
            <w:vAlign w:val="center"/>
          </w:tcPr>
          <w:p w:rsidR="002F5558" w:rsidRPr="00A84EAF" w:rsidRDefault="002F5558" w:rsidP="002F5558">
            <w:pPr>
              <w:rPr>
                <w:sz w:val="18"/>
                <w:szCs w:val="16"/>
              </w:rPr>
            </w:pPr>
          </w:p>
        </w:tc>
      </w:tr>
      <w:tr w:rsidR="002F5558" w:rsidRPr="00A84EAF" w:rsidTr="002319F2">
        <w:tc>
          <w:tcPr>
            <w:tcW w:w="3964" w:type="dxa"/>
            <w:vAlign w:val="center"/>
          </w:tcPr>
          <w:p w:rsidR="002F5558" w:rsidRPr="00A84EAF" w:rsidRDefault="002F5558" w:rsidP="002319F2">
            <w:pPr>
              <w:pStyle w:val="Tabela"/>
              <w:rPr>
                <w:sz w:val="18"/>
              </w:rPr>
            </w:pPr>
          </w:p>
        </w:tc>
        <w:tc>
          <w:tcPr>
            <w:tcW w:w="4678" w:type="dxa"/>
            <w:vAlign w:val="center"/>
          </w:tcPr>
          <w:p w:rsidR="002F5558" w:rsidRPr="00A84EAF" w:rsidRDefault="002F5558" w:rsidP="002F5558">
            <w:pPr>
              <w:rPr>
                <w:sz w:val="18"/>
                <w:szCs w:val="16"/>
              </w:rPr>
            </w:pPr>
          </w:p>
        </w:tc>
      </w:tr>
    </w:tbl>
    <w:p w:rsidR="00094627" w:rsidRDefault="00094627" w:rsidP="00094627">
      <w:pPr>
        <w:rPr>
          <w:rFonts w:cs="Arial"/>
          <w:iCs/>
        </w:rPr>
      </w:pPr>
    </w:p>
    <w:p w:rsidR="00094627" w:rsidRDefault="002F5558" w:rsidP="00094627">
      <w:pPr>
        <w:pStyle w:val="Heading2"/>
      </w:pPr>
      <w:r>
        <w:t>Desempenho em relação a</w:t>
      </w:r>
      <w:r w:rsidR="00094627">
        <w:t xml:space="preserve">o prazo e </w:t>
      </w:r>
      <w:r>
        <w:t>a</w:t>
      </w:r>
      <w:r w:rsidR="00094627">
        <w:t>o orçamento previsto</w:t>
      </w:r>
    </w:p>
    <w:p w:rsidR="00094627" w:rsidRDefault="00094627" w:rsidP="00094627">
      <w:pPr>
        <w:pStyle w:val="Comments"/>
      </w:pPr>
      <w:r>
        <w:t xml:space="preserve">[Descrever o desempenho em relação ao prazo e orçamento previsto no projeto. Vide a </w:t>
      </w:r>
      <w:hyperlink r:id="rId8" w:history="1">
        <w:r w:rsidRPr="00094627">
          <w:rPr>
            <w:rStyle w:val="Hyperlink"/>
          </w:rPr>
          <w:t>Linha de base dos custos</w:t>
        </w:r>
      </w:hyperlink>
      <w:r>
        <w:t xml:space="preserve"> e a </w:t>
      </w:r>
      <w:hyperlink r:id="rId9" w:tooltip="Cronograma do projeto" w:history="1">
        <w:r w:rsidRPr="00094627">
          <w:rPr>
            <w:rStyle w:val="Hyperlink"/>
          </w:rPr>
          <w:t>Cronograma do projeto</w:t>
        </w:r>
      </w:hyperlink>
      <w:r>
        <w:t xml:space="preserve"> criados no planejamento. ]</w:t>
      </w:r>
    </w:p>
    <w:p w:rsidR="00094627" w:rsidRDefault="00094627" w:rsidP="00094627"/>
    <w:p w:rsidR="0075231F" w:rsidRDefault="0075231F" w:rsidP="009E11BF"/>
    <w:p w:rsidR="008843C9" w:rsidRDefault="00094627" w:rsidP="00321EE0">
      <w:pPr>
        <w:pStyle w:val="Heading1"/>
      </w:pPr>
      <w:r>
        <w:t>Principais problemas enfrentados</w:t>
      </w:r>
    </w:p>
    <w:p w:rsidR="00F8498F" w:rsidRDefault="00F8498F" w:rsidP="00094627">
      <w:pPr>
        <w:pStyle w:val="Comments"/>
      </w:pPr>
      <w:r>
        <w:t xml:space="preserve">[Usar caso </w:t>
      </w:r>
      <w:r w:rsidR="002F5558">
        <w:t xml:space="preserve">exista </w:t>
      </w:r>
      <w:r>
        <w:t>algum</w:t>
      </w:r>
      <w:r w:rsidR="00094627">
        <w:t xml:space="preserve"> problema enfrentado que deseja ressaltar para os envolvidos</w:t>
      </w:r>
      <w:r>
        <w:t>]</w:t>
      </w:r>
    </w:p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964"/>
        <w:gridCol w:w="4678"/>
      </w:tblGrid>
      <w:tr w:rsidR="002F5558" w:rsidRPr="00A84EAF" w:rsidTr="002F5558">
        <w:tc>
          <w:tcPr>
            <w:tcW w:w="3964" w:type="dxa"/>
            <w:shd w:val="clear" w:color="auto" w:fill="DBE5F1" w:themeFill="accent1" w:themeFillTint="33"/>
            <w:vAlign w:val="center"/>
          </w:tcPr>
          <w:p w:rsidR="002F5558" w:rsidRPr="00A84EAF" w:rsidRDefault="002F5558" w:rsidP="00094627">
            <w:pPr>
              <w:pStyle w:val="Header"/>
              <w:rPr>
                <w:b/>
                <w:sz w:val="18"/>
              </w:rPr>
            </w:pPr>
            <w:r>
              <w:rPr>
                <w:b/>
                <w:sz w:val="18"/>
              </w:rPr>
              <w:t>Problema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2F5558" w:rsidRPr="00A84EAF" w:rsidRDefault="002F5558" w:rsidP="002F5558">
            <w:pPr>
              <w:ind w:right="-25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Resolução adota</w:t>
            </w:r>
            <w:r w:rsidR="000D08EB">
              <w:rPr>
                <w:rFonts w:cs="Arial"/>
                <w:b/>
                <w:sz w:val="18"/>
                <w:szCs w:val="16"/>
              </w:rPr>
              <w:t>da</w:t>
            </w:r>
            <w:r>
              <w:rPr>
                <w:rFonts w:cs="Arial"/>
                <w:b/>
                <w:sz w:val="18"/>
                <w:szCs w:val="16"/>
              </w:rPr>
              <w:t xml:space="preserve"> e recomendações futuras</w:t>
            </w:r>
          </w:p>
        </w:tc>
      </w:tr>
      <w:tr w:rsidR="002F5558" w:rsidRPr="00A84EAF" w:rsidTr="002F5558">
        <w:tc>
          <w:tcPr>
            <w:tcW w:w="3964" w:type="dxa"/>
            <w:vAlign w:val="center"/>
          </w:tcPr>
          <w:p w:rsidR="002F5558" w:rsidRPr="00A84EAF" w:rsidRDefault="002F5558" w:rsidP="00A42DA6">
            <w:pPr>
              <w:pStyle w:val="Tabela"/>
              <w:rPr>
                <w:sz w:val="18"/>
              </w:rPr>
            </w:pPr>
          </w:p>
        </w:tc>
        <w:tc>
          <w:tcPr>
            <w:tcW w:w="4678" w:type="dxa"/>
            <w:vAlign w:val="center"/>
          </w:tcPr>
          <w:p w:rsidR="002F5558" w:rsidRPr="00A84EAF" w:rsidRDefault="002F5558" w:rsidP="002F5558">
            <w:pPr>
              <w:rPr>
                <w:sz w:val="18"/>
                <w:szCs w:val="16"/>
              </w:rPr>
            </w:pPr>
          </w:p>
        </w:tc>
      </w:tr>
      <w:tr w:rsidR="002F5558" w:rsidRPr="00A84EAF" w:rsidTr="002F5558">
        <w:tc>
          <w:tcPr>
            <w:tcW w:w="3964" w:type="dxa"/>
            <w:vAlign w:val="center"/>
          </w:tcPr>
          <w:p w:rsidR="002F5558" w:rsidRPr="00A84EAF" w:rsidRDefault="002F5558" w:rsidP="00A42DA6">
            <w:pPr>
              <w:pStyle w:val="Tabela"/>
              <w:rPr>
                <w:sz w:val="18"/>
              </w:rPr>
            </w:pPr>
          </w:p>
        </w:tc>
        <w:tc>
          <w:tcPr>
            <w:tcW w:w="4678" w:type="dxa"/>
            <w:vAlign w:val="center"/>
          </w:tcPr>
          <w:p w:rsidR="002F5558" w:rsidRPr="00A84EAF" w:rsidRDefault="002F5558" w:rsidP="002F5558">
            <w:pPr>
              <w:rPr>
                <w:sz w:val="18"/>
                <w:szCs w:val="16"/>
              </w:rPr>
            </w:pPr>
          </w:p>
        </w:tc>
      </w:tr>
      <w:tr w:rsidR="002F5558" w:rsidRPr="00A84EAF" w:rsidTr="002F5558">
        <w:tc>
          <w:tcPr>
            <w:tcW w:w="3964" w:type="dxa"/>
            <w:vAlign w:val="center"/>
          </w:tcPr>
          <w:p w:rsidR="002F5558" w:rsidRPr="00A84EAF" w:rsidRDefault="002F5558" w:rsidP="00A42DA6">
            <w:pPr>
              <w:pStyle w:val="Tabela"/>
              <w:rPr>
                <w:sz w:val="18"/>
              </w:rPr>
            </w:pPr>
          </w:p>
        </w:tc>
        <w:tc>
          <w:tcPr>
            <w:tcW w:w="4678" w:type="dxa"/>
            <w:vAlign w:val="center"/>
          </w:tcPr>
          <w:p w:rsidR="002F5558" w:rsidRPr="00A84EAF" w:rsidRDefault="002F5558" w:rsidP="002F5558">
            <w:pPr>
              <w:rPr>
                <w:sz w:val="18"/>
                <w:szCs w:val="16"/>
              </w:rPr>
            </w:pPr>
          </w:p>
        </w:tc>
      </w:tr>
    </w:tbl>
    <w:p w:rsidR="00B11B27" w:rsidRDefault="00B11B27" w:rsidP="00B11B27"/>
    <w:p w:rsidR="00B1538E" w:rsidRDefault="00B1538E" w:rsidP="00B11B27"/>
    <w:p w:rsidR="00B1538E" w:rsidRDefault="00B1538E" w:rsidP="00B1538E">
      <w:pPr>
        <w:pStyle w:val="Heading1"/>
      </w:pPr>
      <w:r w:rsidRPr="00F8498F">
        <w:t>Questões em Aberto</w:t>
      </w:r>
    </w:p>
    <w:p w:rsidR="00B1538E" w:rsidRDefault="00B1538E" w:rsidP="00B1538E">
      <w:pPr>
        <w:pStyle w:val="Comments"/>
      </w:pPr>
      <w:r>
        <w:t>[Usar caso haja alguma questão pendente em relação às entregas do projeto (Ex.: Requisitos não entregues, sugestões de melhorias futuras). ]</w:t>
      </w:r>
    </w:p>
    <w:p w:rsidR="00B1538E" w:rsidRDefault="00B1538E" w:rsidP="00B1538E"/>
    <w:p w:rsidR="00B1538E" w:rsidRPr="00727C66" w:rsidRDefault="00B1538E" w:rsidP="00B11B27"/>
    <w:p w:rsidR="00B11B27" w:rsidRPr="00727C66" w:rsidRDefault="00B11B27" w:rsidP="00B11B27">
      <w:pPr>
        <w:pStyle w:val="Heading1"/>
      </w:pPr>
      <w:r w:rsidRPr="00727C66">
        <w:t>Informações adicionais</w:t>
      </w:r>
    </w:p>
    <w:p w:rsidR="00B11B27" w:rsidRDefault="00B11B27" w:rsidP="00B11B27"/>
    <w:p w:rsidR="002F5558" w:rsidRDefault="002F5558" w:rsidP="002F555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2F5558" w:rsidRPr="00C52528" w:rsidTr="002319F2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2F5558" w:rsidRPr="00C52528" w:rsidRDefault="002F5558" w:rsidP="002319F2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2F5558" w:rsidRPr="00C52528" w:rsidTr="002319F2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2F5558" w:rsidRPr="00C52528" w:rsidRDefault="002F5558" w:rsidP="002319F2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2F5558" w:rsidRPr="00C52528" w:rsidRDefault="002F5558" w:rsidP="002319F2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2F5558" w:rsidRPr="00C52528" w:rsidRDefault="002F5558" w:rsidP="002319F2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2F5558" w:rsidRPr="00C52528" w:rsidTr="002319F2">
        <w:trPr>
          <w:trHeight w:val="340"/>
        </w:trPr>
        <w:tc>
          <w:tcPr>
            <w:tcW w:w="2438" w:type="dxa"/>
            <w:vAlign w:val="center"/>
          </w:tcPr>
          <w:p w:rsidR="002F5558" w:rsidRPr="00CE3355" w:rsidRDefault="002F5558" w:rsidP="002319F2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2F5558" w:rsidRPr="00C52528" w:rsidRDefault="002F5558" w:rsidP="002319F2"/>
        </w:tc>
        <w:tc>
          <w:tcPr>
            <w:tcW w:w="1559" w:type="dxa"/>
            <w:vAlign w:val="center"/>
          </w:tcPr>
          <w:p w:rsidR="002F5558" w:rsidRPr="00C52528" w:rsidRDefault="002F5558" w:rsidP="002319F2"/>
        </w:tc>
      </w:tr>
      <w:tr w:rsidR="002F5558" w:rsidRPr="00C52528" w:rsidTr="002319F2">
        <w:trPr>
          <w:trHeight w:val="340"/>
        </w:trPr>
        <w:tc>
          <w:tcPr>
            <w:tcW w:w="2438" w:type="dxa"/>
            <w:vAlign w:val="center"/>
          </w:tcPr>
          <w:p w:rsidR="002F5558" w:rsidRPr="00CE3355" w:rsidRDefault="002F5558" w:rsidP="002319F2">
            <w:pPr>
              <w:pStyle w:val="Tabela"/>
            </w:pPr>
            <w:r>
              <w:lastRenderedPageBreak/>
              <w:t>Gerente do Projeto</w:t>
            </w:r>
          </w:p>
        </w:tc>
        <w:tc>
          <w:tcPr>
            <w:tcW w:w="4678" w:type="dxa"/>
            <w:vAlign w:val="center"/>
          </w:tcPr>
          <w:p w:rsidR="002F5558" w:rsidRPr="00C52528" w:rsidRDefault="002F5558" w:rsidP="002319F2"/>
        </w:tc>
        <w:tc>
          <w:tcPr>
            <w:tcW w:w="1559" w:type="dxa"/>
            <w:vAlign w:val="center"/>
          </w:tcPr>
          <w:p w:rsidR="002F5558" w:rsidRPr="00C52528" w:rsidRDefault="002F5558" w:rsidP="002319F2"/>
        </w:tc>
      </w:tr>
    </w:tbl>
    <w:p w:rsidR="008843C9" w:rsidRDefault="008843C9" w:rsidP="003D377B"/>
    <w:sectPr w:rsidR="008843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54E" w:rsidRDefault="0006654E" w:rsidP="005E1593">
      <w:r>
        <w:separator/>
      </w:r>
    </w:p>
  </w:endnote>
  <w:endnote w:type="continuationSeparator" w:id="0">
    <w:p w:rsidR="0006654E" w:rsidRDefault="0006654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9FB" w:rsidRDefault="008D59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29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846"/>
      <w:gridCol w:w="4448"/>
    </w:tblGrid>
    <w:tr w:rsidR="006419CA" w:rsidRPr="006419CA" w:rsidTr="007D5BC2">
      <w:trPr>
        <w:jc w:val="center"/>
      </w:trPr>
      <w:tc>
        <w:tcPr>
          <w:tcW w:w="3846" w:type="dxa"/>
          <w:vAlign w:val="center"/>
        </w:tcPr>
        <w:p w:rsidR="006419CA" w:rsidRPr="006419CA" w:rsidRDefault="006419CA" w:rsidP="005713A0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5231F">
            <w:rPr>
              <w:noProof/>
              <w:color w:val="244061" w:themeColor="accent1" w:themeShade="80"/>
            </w:rPr>
            <w:t>Relatorio Final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4448" w:type="dxa"/>
          <w:vAlign w:val="center"/>
        </w:tcPr>
        <w:p w:rsidR="006419CA" w:rsidRPr="006419CA" w:rsidRDefault="006419CA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D59F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D59FB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713A0" w:rsidRPr="006419CA" w:rsidTr="007D5BC2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429014479"/>
          <w:placeholder>
            <w:docPart w:val="74086A4A857D4F8BB1DEEB7A9BDA4AD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846" w:type="dxa"/>
              <w:vAlign w:val="center"/>
            </w:tcPr>
            <w:p w:rsidR="005713A0" w:rsidRPr="006419CA" w:rsidRDefault="005713A0" w:rsidP="005713A0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4448" w:type="dxa"/>
          <w:vAlign w:val="center"/>
        </w:tcPr>
        <w:p w:rsidR="005713A0" w:rsidRPr="006419CA" w:rsidRDefault="0006654E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713A0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9FB" w:rsidRDefault="008D59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54E" w:rsidRDefault="0006654E" w:rsidP="005E1593">
      <w:r>
        <w:separator/>
      </w:r>
    </w:p>
  </w:footnote>
  <w:footnote w:type="continuationSeparator" w:id="0">
    <w:p w:rsidR="0006654E" w:rsidRDefault="0006654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9FB" w:rsidRDefault="008D59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217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725"/>
    </w:tblGrid>
    <w:tr w:rsidR="005713A0" w:rsidRPr="00AD691F" w:rsidTr="008D59FB">
      <w:trPr>
        <w:trHeight w:val="567"/>
        <w:jc w:val="center"/>
      </w:trPr>
      <w:tc>
        <w:tcPr>
          <w:tcW w:w="6492" w:type="dxa"/>
          <w:vAlign w:val="center"/>
        </w:tcPr>
        <w:p w:rsidR="005713A0" w:rsidRPr="002F5558" w:rsidRDefault="005713A0" w:rsidP="002F5558">
          <w:pPr>
            <w:rPr>
              <w:sz w:val="22"/>
            </w:rPr>
          </w:pPr>
          <w:r w:rsidRPr="002F5558">
            <w:fldChar w:fldCharType="begin"/>
          </w:r>
          <w:r w:rsidRPr="002F5558">
            <w:rPr>
              <w:sz w:val="22"/>
            </w:rPr>
            <w:instrText xml:space="preserve"> TITLE   \* MERGEFORMAT </w:instrText>
          </w:r>
          <w:r w:rsidRPr="002F5558">
            <w:fldChar w:fldCharType="separate"/>
          </w:r>
          <w:r w:rsidR="0075231F" w:rsidRPr="002F5558">
            <w:rPr>
              <w:sz w:val="22"/>
            </w:rPr>
            <w:t>Relatório final</w:t>
          </w:r>
          <w:r w:rsidRPr="002F5558">
            <w:fldChar w:fldCharType="end"/>
          </w:r>
        </w:p>
      </w:tc>
      <w:tc>
        <w:tcPr>
          <w:tcW w:w="1725" w:type="dxa"/>
          <w:vMerge w:val="restart"/>
          <w:vAlign w:val="center"/>
        </w:tcPr>
        <w:p w:rsidR="005713A0" w:rsidRPr="00AD691F" w:rsidRDefault="008D59FB" w:rsidP="00094627">
          <w:pPr>
            <w:pStyle w:val="Comments"/>
          </w:pPr>
          <w:r w:rsidRPr="008C54BA">
            <w:rPr>
              <w:noProof/>
            </w:rPr>
            <w:drawing>
              <wp:inline distT="0" distB="0" distL="0" distR="0" wp14:anchorId="33017C47" wp14:editId="5B0970E8">
                <wp:extent cx="1000162" cy="468000"/>
                <wp:effectExtent l="0" t="0" r="9525" b="8255"/>
                <wp:docPr id="3" name="Picture 3" descr="C:\Users\eduar\Google Drive\PMO do Edu\Portfolio de Projetos\Marketing Digital\Vilmar\logopmo-medi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eduar\Google Drive\PMO do Edu\Portfolio de Projetos\Marketing Digital\Vilmar\logopmo-medi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62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1" w:name="_GoBack"/>
          <w:bookmarkEnd w:id="1"/>
        </w:p>
      </w:tc>
    </w:tr>
    <w:tr w:rsidR="005713A0" w:rsidRPr="00A10908" w:rsidTr="008D59FB">
      <w:trPr>
        <w:trHeight w:val="567"/>
        <w:jc w:val="center"/>
      </w:trPr>
      <w:tc>
        <w:tcPr>
          <w:tcW w:w="6492" w:type="dxa"/>
          <w:vAlign w:val="center"/>
        </w:tcPr>
        <w:p w:rsidR="005713A0" w:rsidRPr="007D5BC2" w:rsidRDefault="00310275" w:rsidP="002D679E">
          <w:pPr>
            <w:pStyle w:val="Header"/>
            <w:rPr>
              <w:sz w:val="22"/>
            </w:rPr>
          </w:pPr>
          <w:r w:rsidRPr="007D5BC2">
            <w:fldChar w:fldCharType="begin"/>
          </w:r>
          <w:r w:rsidRPr="007D5BC2">
            <w:rPr>
              <w:sz w:val="22"/>
            </w:rPr>
            <w:instrText xml:space="preserve"> SUBJECT   \* MERGEFORMAT </w:instrText>
          </w:r>
          <w:r w:rsidRPr="007D5BC2">
            <w:fldChar w:fldCharType="separate"/>
          </w:r>
          <w:r w:rsidR="005713A0" w:rsidRPr="007D5BC2">
            <w:rPr>
              <w:sz w:val="22"/>
            </w:rPr>
            <w:t>Nome do Projeto</w:t>
          </w:r>
          <w:r w:rsidRPr="007D5BC2">
            <w:fldChar w:fldCharType="end"/>
          </w:r>
        </w:p>
      </w:tc>
      <w:tc>
        <w:tcPr>
          <w:tcW w:w="1725" w:type="dxa"/>
          <w:vMerge/>
          <w:vAlign w:val="center"/>
        </w:tcPr>
        <w:p w:rsidR="005713A0" w:rsidRPr="00A10908" w:rsidRDefault="005713A0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9FB" w:rsidRDefault="008D59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569E5"/>
    <w:multiLevelType w:val="multilevel"/>
    <w:tmpl w:val="985A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140C6"/>
    <w:multiLevelType w:val="multilevel"/>
    <w:tmpl w:val="3EBE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47"/>
    <w:rsid w:val="0006654E"/>
    <w:rsid w:val="00080AED"/>
    <w:rsid w:val="00094627"/>
    <w:rsid w:val="000D08EB"/>
    <w:rsid w:val="000E2853"/>
    <w:rsid w:val="00174B48"/>
    <w:rsid w:val="00187BBB"/>
    <w:rsid w:val="001D497F"/>
    <w:rsid w:val="001E4A39"/>
    <w:rsid w:val="001F3D30"/>
    <w:rsid w:val="00274187"/>
    <w:rsid w:val="002F5558"/>
    <w:rsid w:val="00310275"/>
    <w:rsid w:val="00321EE0"/>
    <w:rsid w:val="00331443"/>
    <w:rsid w:val="00333EAE"/>
    <w:rsid w:val="00341B09"/>
    <w:rsid w:val="0034544C"/>
    <w:rsid w:val="00356299"/>
    <w:rsid w:val="0037313A"/>
    <w:rsid w:val="003D377B"/>
    <w:rsid w:val="0042609D"/>
    <w:rsid w:val="004B2855"/>
    <w:rsid w:val="004B60F1"/>
    <w:rsid w:val="0055540E"/>
    <w:rsid w:val="005713A0"/>
    <w:rsid w:val="005814A1"/>
    <w:rsid w:val="005A6BEF"/>
    <w:rsid w:val="005E1593"/>
    <w:rsid w:val="005F487B"/>
    <w:rsid w:val="00605747"/>
    <w:rsid w:val="006419CA"/>
    <w:rsid w:val="00663704"/>
    <w:rsid w:val="006819C1"/>
    <w:rsid w:val="006A233C"/>
    <w:rsid w:val="006C162B"/>
    <w:rsid w:val="006E71B7"/>
    <w:rsid w:val="00735A91"/>
    <w:rsid w:val="00743E89"/>
    <w:rsid w:val="0075231F"/>
    <w:rsid w:val="00777513"/>
    <w:rsid w:val="007A054B"/>
    <w:rsid w:val="007D3FB3"/>
    <w:rsid w:val="007D5BC2"/>
    <w:rsid w:val="007E6433"/>
    <w:rsid w:val="00842903"/>
    <w:rsid w:val="00871E89"/>
    <w:rsid w:val="008843C9"/>
    <w:rsid w:val="008A2F21"/>
    <w:rsid w:val="008D59FB"/>
    <w:rsid w:val="00990136"/>
    <w:rsid w:val="009E11BF"/>
    <w:rsid w:val="00A42DA6"/>
    <w:rsid w:val="00A84EAF"/>
    <w:rsid w:val="00AB6247"/>
    <w:rsid w:val="00AE1992"/>
    <w:rsid w:val="00B11B27"/>
    <w:rsid w:val="00B1538E"/>
    <w:rsid w:val="00B32A13"/>
    <w:rsid w:val="00BC6121"/>
    <w:rsid w:val="00C52528"/>
    <w:rsid w:val="00CE2B3B"/>
    <w:rsid w:val="00D37957"/>
    <w:rsid w:val="00D37C5A"/>
    <w:rsid w:val="00D924D0"/>
    <w:rsid w:val="00E34C15"/>
    <w:rsid w:val="00F267F3"/>
    <w:rsid w:val="00F8498F"/>
    <w:rsid w:val="00FB5A09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2E9AA0-6DF8-4FE6-B715-BEAB29F3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1B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1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5713A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713A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11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mments">
    <w:name w:val="Comments"/>
    <w:basedOn w:val="Descrio"/>
    <w:link w:val="CommentsChar"/>
    <w:qFormat/>
    <w:rsid w:val="00094627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094627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linha-de-base-dos-custos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critoriodeprojetos.com.br/declaracao-do-escopo-do-projeto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scritoriodeprojetos.com.br/cronograma-do-projeto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086A4A857D4F8BB1DEEB7A9BDA4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EFA43-3A80-4797-A24E-C11E4F77A0EF}"/>
      </w:docPartPr>
      <w:docPartBody>
        <w:p w:rsidR="00F26ED2" w:rsidRDefault="00F32082">
          <w:r w:rsidRPr="0057457C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82"/>
    <w:rsid w:val="00133235"/>
    <w:rsid w:val="00193728"/>
    <w:rsid w:val="001B2BD4"/>
    <w:rsid w:val="009F777E"/>
    <w:rsid w:val="00A13D99"/>
    <w:rsid w:val="00A3166D"/>
    <w:rsid w:val="00CA72F2"/>
    <w:rsid w:val="00F26ED2"/>
    <w:rsid w:val="00F316AF"/>
    <w:rsid w:val="00F3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08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73</TotalTime>
  <Pages>2</Pages>
  <Words>243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final</vt:lpstr>
    </vt:vector>
  </TitlesOfParts>
  <Company>PMO Escritório de Projetos</Company>
  <LinksUpToDate>false</LinksUpToDate>
  <CharactersWithSpaces>1553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Nome do Projeto</dc:subject>
  <dc:creator>eduardo@escritoriodeprojetos.com.br</dc:creator>
  <cp:keywords>Template Gerenciamento de Projetos</cp:keywords>
  <dc:description>https://escritoriodeprojetos.com.br</dc:description>
  <cp:lastModifiedBy>Eduardo Montes</cp:lastModifiedBy>
  <cp:revision>15</cp:revision>
  <dcterms:created xsi:type="dcterms:W3CDTF">2014-05-24T12:07:00Z</dcterms:created>
  <dcterms:modified xsi:type="dcterms:W3CDTF">2021-07-02T18:46:00Z</dcterms:modified>
</cp:coreProperties>
</file>